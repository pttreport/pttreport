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 w:hint="cs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ac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a8"/>
        <w:tblW w:w="10314" w:type="dxa"/>
        <w:tblLook w:val="04A0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C00A11">
              <w:rPr>
                <w:rFonts w:asciiTheme="minorBidi" w:hAnsiTheme="minorBidi" w:cstheme="minorBidi"/>
                <w:sz w:val="28"/>
                <w:highlight w:val="green"/>
              </w:rPr>
              <w:t>[qa0]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[qa1]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[qa2]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6041BB">
              <w:rPr>
                <w:rFonts w:asciiTheme="minorBidi" w:hAnsiTheme="minorBidi" w:cstheme="minorBidi"/>
                <w:sz w:val="28"/>
                <w:highlight w:val="yellow"/>
              </w:rPr>
              <w:t>[qa3]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6041BB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[qa4]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041BB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[qa5]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6041BB">
              <w:rPr>
                <w:rFonts w:asciiTheme="minorBidi" w:hAnsiTheme="minorBidi" w:cstheme="minorBidi"/>
                <w:sz w:val="28"/>
                <w:highlight w:val="green"/>
              </w:rPr>
              <w:t>[qa6]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D6C3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[qa7]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5D6C3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[qa8]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DC5554">
              <w:rPr>
                <w:rFonts w:asciiTheme="minorBidi" w:hAnsiTheme="minorBidi" w:cstheme="minorBidi"/>
                <w:sz w:val="28"/>
                <w:highlight w:val="yellow"/>
              </w:rPr>
              <w:t>[qa9]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55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[qa10]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55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[qa11]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A910E6">
              <w:rPr>
                <w:rFonts w:asciiTheme="minorBidi" w:hAnsiTheme="minorBidi" w:cs="Cordia New"/>
                <w:sz w:val="28"/>
                <w:highlight w:val="yellow"/>
              </w:rPr>
              <w:t>[qa12]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2B3D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[qa13]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2B3DE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[qa14]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DB1726">
              <w:rPr>
                <w:rFonts w:asciiTheme="minorBidi" w:hAnsiTheme="minorBidi" w:cstheme="minorBidi"/>
                <w:sz w:val="28"/>
                <w:highlight w:val="yellow"/>
              </w:rPr>
              <w:t>[qa15]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DB1726">
              <w:rPr>
                <w:rFonts w:asciiTheme="minorBidi" w:hAnsiTheme="minorBidi" w:cstheme="minorBidi"/>
                <w:sz w:val="28"/>
                <w:highlight w:val="yellow"/>
              </w:rPr>
              <w:t>[qa16]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DB172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[qa17]</w:t>
            </w:r>
          </w:p>
        </w:tc>
        <w:tc>
          <w:tcPr>
            <w:tcW w:w="2126" w:type="dxa"/>
          </w:tcPr>
          <w:p w:rsidR="00077923" w:rsidRPr="0012516C" w:rsidRDefault="00DB17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[qa18]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DB1726">
              <w:rPr>
                <w:rFonts w:asciiTheme="minorBidi" w:hAnsiTheme="minorBidi" w:cstheme="minorBidi"/>
                <w:sz w:val="28"/>
                <w:highlight w:val="yellow"/>
              </w:rPr>
              <w:t>[qa19]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DB1726">
              <w:rPr>
                <w:rFonts w:asciiTheme="minorBidi" w:hAnsiTheme="minorBidi" w:cstheme="minorBidi"/>
                <w:sz w:val="28"/>
                <w:highlight w:val="yellow"/>
              </w:rPr>
              <w:t>[qa20]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DB172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[qa21]</w:t>
            </w:r>
          </w:p>
        </w:tc>
        <w:tc>
          <w:tcPr>
            <w:tcW w:w="2126" w:type="dxa"/>
          </w:tcPr>
          <w:p w:rsidR="00077923" w:rsidRPr="0012516C" w:rsidRDefault="00DB17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[qa22]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066B2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[qa23]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66B2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[qa24]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A4D0F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[qa25]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31DFB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[qa26]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31DFB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[qa27]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31DFB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[qa28]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9198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[qa29]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[qa30]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[qa31]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ac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ac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ac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ac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ac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ac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ac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ac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ac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ac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ac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ac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</w:t>
      </w:r>
      <w:r w:rsidR="00D0402C" w:rsidRPr="00495716">
        <w:rPr>
          <w:rFonts w:ascii="Cordia New" w:hAnsi="Cordia New"/>
          <w:sz w:val="28"/>
          <w:cs/>
        </w:rPr>
        <w:lastRenderedPageBreak/>
        <w:t>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ac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ac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E04206" w:rsidRDefault="006B6B86" w:rsidP="008A7F26">
      <w:pPr>
        <w:pStyle w:val="ac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ac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ac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:rsidR="005C0D83" w:rsidRPr="00495716" w:rsidRDefault="005C0D83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ac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ac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635388" w:rsidP="00010D9C">
      <w:pPr>
        <w:pStyle w:val="ac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:rsidR="005C0D83" w:rsidRPr="00495716" w:rsidRDefault="005C0D83" w:rsidP="00081FFE">
      <w:pPr>
        <w:pStyle w:val="ac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ac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495716" w:rsidRDefault="00A5045D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ac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[c7]</w:t>
      </w:r>
      <w:r w:rsidR="00167548">
        <w:rPr>
          <w:rFonts w:ascii="Cordia New" w:hAnsi="Cordia New"/>
          <w:sz w:val="28"/>
          <w:highlight w:val="green"/>
        </w:rPr>
        <w:t xml:space="preserve">[c8]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</w:rPr>
        <w:t>[c9]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[c10]</w:t>
      </w:r>
    </w:p>
    <w:p w:rsidR="005C0D83" w:rsidRPr="0012516C" w:rsidRDefault="005C0D83" w:rsidP="009C4B05">
      <w:pPr>
        <w:pStyle w:val="ac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ac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lastRenderedPageBreak/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[c12]</w:t>
      </w:r>
      <w:r w:rsidR="00167548" w:rsidRPr="00E04206">
        <w:rPr>
          <w:rFonts w:ascii="Cordia New" w:hAnsi="Cordia New"/>
          <w:sz w:val="28"/>
          <w:highlight w:val="green"/>
        </w:rPr>
        <w:t>[c13]</w:t>
      </w:r>
      <w:r w:rsidR="00167548" w:rsidRPr="00E04206">
        <w:rPr>
          <w:rFonts w:ascii="Cordia New" w:hAnsi="Cordia New"/>
          <w:sz w:val="28"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</w:rPr>
        <w:t>[c11]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[c14]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ac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ac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ac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[c16]</w:t>
      </w:r>
    </w:p>
    <w:p w:rsidR="005C0D83" w:rsidRPr="00495716" w:rsidRDefault="005C0D83" w:rsidP="00010D9C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[d1]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ac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[d2]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[table2]</w:t>
      </w:r>
    </w:p>
    <w:p w:rsidR="005C0D83" w:rsidRPr="00495716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ac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[d9]</w:t>
      </w:r>
    </w:p>
    <w:p w:rsidR="005C0D83" w:rsidRPr="00495716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ac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</w:rPr>
        <w:t>[d10]</w:t>
      </w:r>
    </w:p>
    <w:p w:rsidR="005C0D83" w:rsidRPr="00495716" w:rsidRDefault="005C0D83" w:rsidP="000D3C8D">
      <w:pPr>
        <w:pStyle w:val="ac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ac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[d11]</w:t>
      </w:r>
    </w:p>
    <w:p w:rsidR="007F417F" w:rsidRPr="00495716" w:rsidRDefault="007F417F" w:rsidP="00801470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ac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ac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t>[table3]</w:t>
      </w:r>
    </w:p>
    <w:p w:rsidR="00E11736" w:rsidRPr="00495716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[e7]</w:t>
      </w:r>
    </w:p>
    <w:p w:rsidR="00E11736" w:rsidRPr="00495716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lastRenderedPageBreak/>
        <w:t>[e8]</w:t>
      </w:r>
    </w:p>
    <w:p w:rsidR="00E11736" w:rsidRPr="00495716" w:rsidRDefault="00E11736" w:rsidP="00E11736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ac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[e9]</w:t>
      </w:r>
    </w:p>
    <w:p w:rsidR="00801470" w:rsidRPr="00495716" w:rsidRDefault="00801470" w:rsidP="00801470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[f1]</w:t>
      </w:r>
    </w:p>
    <w:p w:rsidR="00801470" w:rsidRPr="00495716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[f2]</w:t>
      </w:r>
    </w:p>
    <w:p w:rsidR="00801470" w:rsidRPr="00495716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[f3]</w:t>
      </w:r>
    </w:p>
    <w:p w:rsidR="00801470" w:rsidRPr="00495716" w:rsidRDefault="00801470" w:rsidP="00801470">
      <w:pPr>
        <w:pStyle w:val="ac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ac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[f4]</w:t>
      </w:r>
    </w:p>
    <w:p w:rsidR="00CF208B" w:rsidRPr="00495716" w:rsidRDefault="00CF208B" w:rsidP="00CF208B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ac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</w:p>
    <w:p w:rsidR="00CF208B" w:rsidRPr="00495716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</w:p>
    <w:p w:rsidR="00CF208B" w:rsidRPr="00495716" w:rsidRDefault="00CF208B" w:rsidP="000D3C8D">
      <w:pPr>
        <w:pStyle w:val="ac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:rsidR="008B2EF9" w:rsidRPr="00495716" w:rsidRDefault="00BF5E34" w:rsidP="00A51090">
      <w:pPr>
        <w:pStyle w:val="ac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ac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ac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ac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</w:rPr>
        <w:t>[h1]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[h2]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[h3]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[h4]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[h5]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ac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ac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ac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>[table4]</w:t>
      </w:r>
    </w:p>
    <w:p w:rsidR="006C77D6" w:rsidRPr="0012516C" w:rsidRDefault="006C77D6" w:rsidP="005A00C4">
      <w:pPr>
        <w:pStyle w:val="ac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ac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[table5]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ac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[h19]</w:t>
      </w:r>
    </w:p>
    <w:p w:rsidR="002709A1" w:rsidRPr="00495716" w:rsidRDefault="00003EC7" w:rsidP="002709A1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ac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ac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ac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ac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[i7]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/>
          <w:sz w:val="28"/>
        </w:rPr>
        <w:t>[table6]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[i11]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a8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[i12]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[i13]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[i14]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[i15]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[i16]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ac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ac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[i17]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</w:rPr>
        <w:t>[table8]</w:t>
      </w:r>
    </w:p>
    <w:p w:rsidR="00765F92" w:rsidRPr="0012516C" w:rsidRDefault="00765F92" w:rsidP="00765F92">
      <w:pPr>
        <w:pStyle w:val="ac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</w:t>
      </w:r>
      <w:r w:rsidRPr="00725895">
        <w:rPr>
          <w:rFonts w:ascii="Cordia New" w:hAnsi="Cordia New" w:cs="Cordia New"/>
          <w:sz w:val="28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ac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ac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ac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[table9]</w:t>
      </w:r>
    </w:p>
    <w:p w:rsidR="00D26206" w:rsidRPr="0012516C" w:rsidRDefault="00D26206" w:rsidP="00BC70E7">
      <w:pPr>
        <w:pStyle w:val="ac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ac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ac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ac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a8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ac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ac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ac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ac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[k1]</w:t>
      </w:r>
    </w:p>
    <w:p w:rsidR="002709A1" w:rsidRPr="00725895" w:rsidRDefault="002709A1" w:rsidP="002709A1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ac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ac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a8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ac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ac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ac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ac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ac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ac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ac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a8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ac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ac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[m1]</w:t>
      </w:r>
    </w:p>
    <w:p w:rsidR="00765F92" w:rsidRPr="00725895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[m2]</w:t>
      </w:r>
    </w:p>
    <w:p w:rsidR="00765F92" w:rsidRPr="00725895" w:rsidRDefault="00765F92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ac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[m3]</w:t>
      </w:r>
    </w:p>
    <w:p w:rsidR="00FA764B" w:rsidRPr="00725895" w:rsidRDefault="00FA764B" w:rsidP="009E506A">
      <w:pPr>
        <w:pStyle w:val="ac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[m4]</w:t>
      </w:r>
    </w:p>
    <w:p w:rsidR="009E506A" w:rsidRPr="00725895" w:rsidRDefault="009E506A" w:rsidP="000D3C8D">
      <w:pPr>
        <w:pStyle w:val="ac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ac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[m5]</w:t>
      </w:r>
    </w:p>
    <w:p w:rsidR="009E506A" w:rsidRPr="00725895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[m6]</w:t>
      </w:r>
    </w:p>
    <w:p w:rsidR="009E506A" w:rsidRPr="00725895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lastRenderedPageBreak/>
        <w:t>[m7]</w:t>
      </w:r>
    </w:p>
    <w:p w:rsidR="009E506A" w:rsidRPr="00725895" w:rsidRDefault="009E506A" w:rsidP="000D3C8D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[m8]</w:t>
      </w:r>
    </w:p>
    <w:p w:rsidR="002709A1" w:rsidRPr="00725895" w:rsidRDefault="002709A1" w:rsidP="000D3C8D">
      <w:pPr>
        <w:pStyle w:val="ac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ac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ac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ac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ac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ac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ac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ac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ac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ac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ac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ac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[table1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bookmarkStart w:id="0" w:name="_GoBack"/>
      <w:bookmarkEnd w:id="0"/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]</w:t>
      </w: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BA2" w:rsidRDefault="004A1BA2">
      <w:r>
        <w:separator/>
      </w:r>
    </w:p>
  </w:endnote>
  <w:endnote w:type="continuationSeparator" w:id="1">
    <w:p w:rsidR="004A1BA2" w:rsidRDefault="004A1BA2">
      <w:r>
        <w:continuationSeparator/>
      </w:r>
    </w:p>
  </w:endnote>
  <w:endnote w:type="continuationNotice" w:id="2">
    <w:p w:rsidR="004A1BA2" w:rsidRDefault="004A1BA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Content>
          <w:p w:rsidR="001F6BA4" w:rsidRDefault="001F6BA4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w:pict>
                <v:line id="Straight Connector 9" o:spid="_x0000_s4098" style="position:absolute;z-index:251662336;visibility:visible;mso-position-horizontal:center;mso-position-horizontal-relative:margin;mso-position-vertical-relative:text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<w10:wrap anchorx="margin"/>
                </v:line>
              </w:pict>
            </w:r>
          </w:p>
          <w:p w:rsidR="001F6BA4" w:rsidRPr="00E32510" w:rsidRDefault="001F6BA4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317A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317A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F6BA4" w:rsidRPr="00456DA4" w:rsidRDefault="001F6BA4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4" w:rsidRDefault="001F6BA4" w:rsidP="00566EAE">
    <w:pPr>
      <w:pStyle w:val="a5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w:pict>
        <v:line id="Straight Connector 20" o:spid="_x0000_s4097" style="position:absolute;z-index:251668480;visibility:visible;mso-position-horizontal:center;mso-position-horizontal-relative:margin;mso-position-vertical-relative:text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<w10:wrap anchorx="margin"/>
        </v:line>
      </w:pict>
    </w:r>
  </w:p>
  <w:p w:rsidR="001F6BA4" w:rsidRPr="00E32510" w:rsidRDefault="001F6BA4" w:rsidP="00566EAE">
    <w:pPr>
      <w:pStyle w:val="a5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317A4">
      <w:rPr>
        <w:rFonts w:ascii="Browallia New" w:hAnsi="Browallia New" w:cs="Browallia New"/>
        <w:b/>
        <w:bCs/>
        <w:noProof/>
        <w:sz w:val="26"/>
        <w:szCs w:val="26"/>
      </w:rPr>
      <w:t>2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317A4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>
      <w:rPr>
        <w:rFonts w:ascii="Browallia New" w:hAnsi="Browallia New" w:cs="Browallia New"/>
        <w:sz w:val="26"/>
        <w:szCs w:val="26"/>
      </w:rPr>
    </w:r>
    <w:r>
      <w:rPr>
        <w:rFonts w:ascii="Browallia New" w:hAnsi="Browallia New" w:cs="Browallia New"/>
        <w:sz w:val="26"/>
        <w:szCs w:val="26"/>
      </w:rPr>
    </w:r>
  </w:p>
  <w:p w:rsidR="001F6BA4" w:rsidRPr="00456DA4" w:rsidRDefault="001F6BA4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BA2" w:rsidRDefault="004A1BA2">
      <w:r>
        <w:separator/>
      </w:r>
    </w:p>
  </w:footnote>
  <w:footnote w:type="continuationSeparator" w:id="1">
    <w:p w:rsidR="004A1BA2" w:rsidRDefault="004A1BA2">
      <w:r>
        <w:continuationSeparator/>
      </w:r>
    </w:p>
  </w:footnote>
  <w:footnote w:type="continuationNotice" w:id="2">
    <w:p w:rsidR="004A1BA2" w:rsidRDefault="004A1BA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4" w:rsidRDefault="001F6BA4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</w:p>
  <w:p w:rsidR="001F6BA4" w:rsidRPr="00E32510" w:rsidRDefault="001F6BA4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4" w:rsidRDefault="001F6BA4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</w:p>
  <w:p w:rsidR="001F6BA4" w:rsidRPr="00E32510" w:rsidRDefault="001F6BA4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applyBreakingRules/>
  </w:compat>
  <w:rsids>
    <w:rsidRoot w:val="00F72B6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B684-6979-400F-B22A-67AD15BF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36</TotalTime>
  <Pages>17</Pages>
  <Words>2392</Words>
  <Characters>13640</Characters>
  <Application>Microsoft Office Word</Application>
  <DocSecurity>0</DocSecurity>
  <Lines>113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USER</dc:creator>
  <cp:lastModifiedBy>USER</cp:lastModifiedBy>
  <cp:revision>13</cp:revision>
  <cp:lastPrinted>2016-06-06T07:45:00Z</cp:lastPrinted>
  <dcterms:created xsi:type="dcterms:W3CDTF">2017-06-19T07:16:00Z</dcterms:created>
  <dcterms:modified xsi:type="dcterms:W3CDTF">2017-06-19T08:03:00Z</dcterms:modified>
</cp:coreProperties>
</file>