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3"/>
        <w:gridCol w:w="813"/>
        <w:gridCol w:w="744"/>
        <w:gridCol w:w="754"/>
        <w:gridCol w:w="766"/>
        <w:gridCol w:w="833"/>
        <w:gridCol w:w="833"/>
        <w:gridCol w:w="831"/>
        <w:gridCol w:w="834"/>
        <w:gridCol w:w="831"/>
        <w:gridCol w:w="837"/>
      </w:tblGrid>
      <w:tr w:rsidR="001B20DB" w:rsidRPr="001B20DB" w:rsidTr="001B20DB">
        <w:trPr>
          <w:trHeight w:val="538"/>
        </w:trPr>
        <w:tc>
          <w:tcPr>
            <w:tcW w:w="10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640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ERP – KNM.DPCU 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</w:pPr>
            <w:r w:rsidRPr="001B20DB"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  <w:r w:rsidR="001B20DB"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 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Design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cs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Revise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424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External Coating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 Protection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1B20DB" w:rsidRPr="001B20DB" w:rsidTr="001B20DB">
        <w:trPr>
          <w:trHeight w:val="374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1B20DB" w:rsidRPr="001B20DB" w:rsidTr="001B20DB">
        <w:trPr>
          <w:trHeight w:val="342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2264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</w:tc>
        <w:tc>
          <w:tcPr>
            <w:tcW w:w="2502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74"/>
        </w:trPr>
        <w:tc>
          <w:tcPr>
            <w:tcW w:w="18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264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502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1028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5D585C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4162" w:type="dxa"/>
            <w:gridSpan w:val="5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4798" w:rsidRPr="001B20DB" w:rsidRDefault="000D4798" w:rsidP="001B20DB"/>
    <w:sectPr w:rsidR="000D4798" w:rsidRPr="001B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5C"/>
    <w:rsid w:val="000A739D"/>
    <w:rsid w:val="000D4798"/>
    <w:rsid w:val="001B20DB"/>
    <w:rsid w:val="005D1049"/>
    <w:rsid w:val="005D585C"/>
    <w:rsid w:val="00A55BF8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761BD-6D9E-408D-83E6-73DB79D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  <w:style w:type="character" w:customStyle="1" w:styleId="font91">
    <w:name w:val="font9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font101">
    <w:name w:val="font10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29Pipeline_report_3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6006190329Pipeline_report_3_1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oprlc</dc:creator>
  <cp:keywords/>
  <dc:description/>
  <cp:lastModifiedBy>oprlc</cp:lastModifiedBy>
  <cp:revision>1</cp:revision>
  <dcterms:created xsi:type="dcterms:W3CDTF">2017-06-19T03:43:00Z</dcterms:created>
  <dcterms:modified xsi:type="dcterms:W3CDTF">2017-06-19T03:43:00Z</dcterms:modified>
</cp:coreProperties>
</file>