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83"/>
        <w:gridCol w:w="813"/>
        <w:gridCol w:w="744"/>
        <w:gridCol w:w="754"/>
        <w:gridCol w:w="766"/>
        <w:gridCol w:w="833"/>
        <w:gridCol w:w="833"/>
        <w:gridCol w:w="831"/>
        <w:gridCol w:w="834"/>
        <w:gridCol w:w="831"/>
        <w:gridCol w:w="837"/>
      </w:tblGrid>
      <w:tr w:rsidR="001B20DB" w:rsidRPr="001B20DB" w:rsidTr="001B20DB">
        <w:trPr>
          <w:trHeight w:val="538"/>
        </w:trPr>
        <w:tc>
          <w:tcPr>
            <w:tcW w:w="10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640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ABF8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ERP – KNM.DPCU 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Impact" w:eastAsia="Times New Roman" w:hAnsi="Impact" w:cs="Calibri"/>
                <w:b/>
                <w:bCs/>
                <w:color w:val="000000"/>
                <w:sz w:val="48"/>
                <w:szCs w:val="48"/>
              </w:rPr>
            </w:pPr>
            <w:r w:rsidRPr="001B20DB">
              <w:rPr>
                <w:rFonts w:ascii="Impact" w:eastAsia="Times New Roman" w:hAnsi="Impact" w:cs="Calibri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  <w:r w:rsidR="001B20DB"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 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Design (PSI)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cs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Revise (PSI)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424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(inches)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50"/>
        </w:trPr>
        <w:tc>
          <w:tcPr>
            <w:tcW w:w="26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External Coating</w:t>
            </w:r>
          </w:p>
        </w:tc>
        <w:tc>
          <w:tcPr>
            <w:tcW w:w="23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 Protection</w:t>
            </w:r>
          </w:p>
        </w:tc>
        <w:tc>
          <w:tcPr>
            <w:tcW w:w="1668" w:type="dxa"/>
            <w:gridSpan w:val="2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915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1B20DB" w:rsidRPr="001B20DB" w:rsidTr="001B20DB">
        <w:trPr>
          <w:trHeight w:val="374"/>
        </w:trPr>
        <w:tc>
          <w:tcPr>
            <w:tcW w:w="3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43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333" w:type="dxa"/>
            <w:gridSpan w:val="4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1B20DB" w:rsidRPr="001B20DB" w:rsidTr="001B20DB">
        <w:trPr>
          <w:trHeight w:val="342"/>
        </w:trPr>
        <w:tc>
          <w:tcPr>
            <w:tcW w:w="339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3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3333" w:type="dxa"/>
            <w:gridSpan w:val="4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9159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2264" w:type="dxa"/>
            <w:gridSpan w:val="3"/>
            <w:vMerge w:val="restart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</w:tc>
        <w:tc>
          <w:tcPr>
            <w:tcW w:w="2502" w:type="dxa"/>
            <w:gridSpan w:val="3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74"/>
        </w:trPr>
        <w:tc>
          <w:tcPr>
            <w:tcW w:w="18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264" w:type="dxa"/>
            <w:gridSpan w:val="3"/>
            <w:vMerge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502" w:type="dxa"/>
            <w:gridSpan w:val="3"/>
            <w:vMerge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1028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685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685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2497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502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</w:tr>
      <w:tr w:rsidR="001B20DB" w:rsidRPr="001B20DB" w:rsidTr="001B20DB">
        <w:trPr>
          <w:trHeight w:val="342"/>
        </w:trPr>
        <w:tc>
          <w:tcPr>
            <w:tcW w:w="189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1B20D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226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50"/>
            <w:vAlign w:val="center"/>
            <w:hideMark/>
          </w:tcPr>
          <w:p w:rsidR="001B20DB" w:rsidRPr="001B20DB" w:rsidRDefault="001B1D80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dddddddd</w:t>
            </w:r>
          </w:p>
        </w:tc>
        <w:tc>
          <w:tcPr>
            <w:tcW w:w="4162" w:type="dxa"/>
            <w:gridSpan w:val="5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noWrap/>
            <w:vAlign w:val="bottom"/>
            <w:hideMark/>
          </w:tcPr>
          <w:p w:rsidR="001B20DB" w:rsidRPr="001B20DB" w:rsidRDefault="001B20DB" w:rsidP="001B20D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B20DB" w:rsidRPr="001B20DB" w:rsidRDefault="001B20DB" w:rsidP="001B2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4798" w:rsidRPr="001B20DB" w:rsidRDefault="000D4798" w:rsidP="001B20DB"/>
    <w:sectPr w:rsidR="000D4798" w:rsidRPr="001B2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80"/>
    <w:rsid w:val="000A739D"/>
    <w:rsid w:val="000D4798"/>
    <w:rsid w:val="001B1D80"/>
    <w:rsid w:val="001B20DB"/>
    <w:rsid w:val="005D1049"/>
    <w:rsid w:val="00A55BF8"/>
    <w:rsid w:val="00C17079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334D4D-D7DD-492F-9D3A-13FF3D6C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  <w:style w:type="character" w:customStyle="1" w:styleId="font91">
    <w:name w:val="font91"/>
    <w:basedOn w:val="DefaultParagraphFont"/>
    <w:rsid w:val="001B20DB"/>
    <w:rPr>
      <w:rFonts w:ascii="Browallia New" w:hAnsi="Browallia New" w:cs="Browallia New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character" w:customStyle="1" w:styleId="font101">
    <w:name w:val="font101"/>
    <w:basedOn w:val="DefaultParagraphFont"/>
    <w:rsid w:val="001B20DB"/>
    <w:rPr>
      <w:rFonts w:ascii="Browallia New" w:hAnsi="Browallia New" w:cs="Browallia New" w:hint="default"/>
      <w:b/>
      <w:bCs/>
      <w:i w:val="0"/>
      <w:iCs w:val="0"/>
      <w:strike w:val="0"/>
      <w:dstrike w:val="0"/>
      <w:color w:val="000000"/>
      <w:sz w:val="28"/>
      <w:szCs w:val="2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7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29Pipeline_report_3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6006190329Pipeline_report_3_1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oprlc</dc:creator>
  <cp:keywords/>
  <dc:description/>
  <cp:lastModifiedBy>oprlc</cp:lastModifiedBy>
  <cp:revision>1</cp:revision>
  <dcterms:created xsi:type="dcterms:W3CDTF">2017-06-18T20:41:00Z</dcterms:created>
  <dcterms:modified xsi:type="dcterms:W3CDTF">2017-06-18T20:41:00Z</dcterms:modified>
</cp:coreProperties>
</file>